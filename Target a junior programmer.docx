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20E27" w14:textId="472B6A43"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C05C0BD" w14:textId="183918DE" w:rsidR="00C6554A" w:rsidRDefault="006B0B51" w:rsidP="00C6554A">
      <w:pPr>
        <w:pStyle w:val="Title"/>
      </w:pPr>
      <w:r>
        <w:t>How To Create CRUD with GUI</w:t>
      </w:r>
    </w:p>
    <w:p w14:paraId="33BFF2F2" w14:textId="174FFBEE" w:rsidR="00C6554A" w:rsidRPr="00D5413C" w:rsidRDefault="006B0B51" w:rsidP="00C6554A">
      <w:pPr>
        <w:pStyle w:val="Subtitle"/>
      </w:pPr>
      <w:r>
        <w:t>AND CONSUME AN API</w:t>
      </w:r>
    </w:p>
    <w:p w14:paraId="65D7F11F" w14:textId="7CD3D5EA" w:rsidR="00C6554A" w:rsidRDefault="006B0B51" w:rsidP="00C6554A">
      <w:pPr>
        <w:pStyle w:val="ContactInfo"/>
      </w:pPr>
      <w:r>
        <w:t>CHRISTIAN JIAH</w:t>
      </w:r>
      <w:r w:rsidR="00C6554A">
        <w:t xml:space="preserve"> | </w:t>
      </w:r>
      <w:r>
        <w:t>MRA APPLICATION</w:t>
      </w:r>
      <w:r w:rsidR="00C6554A">
        <w:t xml:space="preserve"> |</w:t>
      </w:r>
      <w:r w:rsidR="00C6554A" w:rsidRPr="00D5413C">
        <w:t xml:space="preserve"> </w:t>
      </w:r>
      <w:r>
        <w:t>11/26/2021</w:t>
      </w:r>
      <w:r w:rsidR="00C6554A">
        <w:br w:type="page"/>
      </w:r>
    </w:p>
    <w:p w14:paraId="284A2FD8" w14:textId="255CF326" w:rsidR="00C6554A" w:rsidRDefault="006B0B51" w:rsidP="00C6554A">
      <w:pPr>
        <w:pStyle w:val="Heading1"/>
      </w:pPr>
      <w:r>
        <w:lastRenderedPageBreak/>
        <w:t>FIRST THINGS FIRTS</w:t>
      </w:r>
    </w:p>
    <w:p w14:paraId="25808D23" w14:textId="0BDAABBE" w:rsidR="00C6554A" w:rsidRDefault="00B143F6" w:rsidP="00B143F6">
      <w:r>
        <w:t xml:space="preserve">The first thing to make sure to setup on your machine are the following </w:t>
      </w:r>
    </w:p>
    <w:p w14:paraId="4502EB72" w14:textId="18930C83" w:rsidR="00C6554A" w:rsidRDefault="00B143F6" w:rsidP="00B143F6">
      <w:pPr>
        <w:pStyle w:val="ListBullet"/>
        <w:numPr>
          <w:ilvl w:val="0"/>
          <w:numId w:val="1"/>
        </w:numPr>
      </w:pPr>
      <w:r>
        <w:t>WAMP Server. This is a combination of Windows, Apache, MySQL AND PHP although in our case we will be focusing only on MySQL and PHP. It is mainly used for internal web development and testing your solutions.</w:t>
      </w:r>
    </w:p>
    <w:p w14:paraId="5C53C2AC" w14:textId="62ACC4BB" w:rsidR="00B143F6" w:rsidRDefault="00B143F6" w:rsidP="00B143F6">
      <w:pPr>
        <w:pStyle w:val="ListBullet"/>
        <w:numPr>
          <w:ilvl w:val="0"/>
          <w:numId w:val="1"/>
        </w:numPr>
      </w:pPr>
      <w:r>
        <w:t>Secondly an IDE is needed. An IDE is a tool that is used to write your code in. They’re several IDEs that you can use to create and run your code. In current development, you cannot do much better than Windows Visual Studio Code (WVSC). We have come a long way from using notepad to notepad++. WVSC is built with a lot of features to help you better organize, and read your code.</w:t>
      </w:r>
    </w:p>
    <w:p w14:paraId="19043292" w14:textId="760E1C32" w:rsidR="00B143F6" w:rsidRDefault="00B143F6" w:rsidP="00B143F6">
      <w:pPr>
        <w:pStyle w:val="ListBullet"/>
        <w:numPr>
          <w:ilvl w:val="0"/>
          <w:numId w:val="1"/>
        </w:numPr>
      </w:pPr>
      <w:r>
        <w:t xml:space="preserve">Once you setup these </w:t>
      </w:r>
      <w:r w:rsidR="00004783">
        <w:t>things you can begin to set up your application.</w:t>
      </w:r>
    </w:p>
    <w:p w14:paraId="165CB05D" w14:textId="2955909C" w:rsidR="00004783" w:rsidRDefault="00004783" w:rsidP="00B143F6">
      <w:pPr>
        <w:pStyle w:val="ListBullet"/>
        <w:numPr>
          <w:ilvl w:val="0"/>
          <w:numId w:val="1"/>
        </w:numPr>
      </w:pPr>
      <w:r>
        <w:t>WAMP requires you to install a folder in the WWW folder root of the Wamp folder. This is where you are going to be calling your index file to display a GUI from your browser.</w:t>
      </w:r>
    </w:p>
    <w:p w14:paraId="52997395" w14:textId="005B1607" w:rsidR="00004783" w:rsidRPr="00514122" w:rsidRDefault="00004783" w:rsidP="00B143F6">
      <w:pPr>
        <w:pStyle w:val="ListBullet"/>
        <w:numPr>
          <w:ilvl w:val="0"/>
          <w:numId w:val="1"/>
        </w:numPr>
      </w:pPr>
      <w:r>
        <w:t xml:space="preserve">Ideally you might want to create a database first just so that it can serve as a point of reference to test your code. </w:t>
      </w:r>
    </w:p>
    <w:p w14:paraId="1C0F6077" w14:textId="05D594E6" w:rsidR="00C6554A" w:rsidRPr="00D5413C" w:rsidRDefault="00004783" w:rsidP="00C6554A">
      <w:pPr>
        <w:pStyle w:val="Heading2"/>
      </w:pPr>
      <w:r>
        <w:t>development</w:t>
      </w:r>
    </w:p>
    <w:p w14:paraId="7EF47E56" w14:textId="4DDBF142" w:rsidR="002C74C0" w:rsidRDefault="00A649A6" w:rsidP="00004783">
      <w:r>
        <w:t>t</w:t>
      </w:r>
    </w:p>
    <w:p w14:paraId="0FBB084B" w14:textId="041832B4" w:rsidR="00004783" w:rsidRDefault="00946CA3" w:rsidP="00946CA3">
      <w:pPr>
        <w:pStyle w:val="Heading2"/>
      </w:pPr>
      <w:r>
        <w:t>SPECIFICS</w:t>
      </w:r>
    </w:p>
    <w:p w14:paraId="2F5DC6FC" w14:textId="55765668" w:rsidR="00946CA3" w:rsidRDefault="00946CA3" w:rsidP="00946CA3">
      <w:r>
        <w:t xml:space="preserve">The project is basically asking us to create an application that will be able to add, list, edit and delete taxpayers in the system. Traditionally, we would do this from our database but the idea here is to use </w:t>
      </w:r>
      <w:r w:rsidR="00950BE8">
        <w:t>APIs</w:t>
      </w:r>
      <w:r>
        <w:t xml:space="preserve"> to </w:t>
      </w:r>
      <w:r w:rsidR="00950BE8">
        <w:t>connect to the web service provided to us and connect.</w:t>
      </w:r>
    </w:p>
    <w:p w14:paraId="37DDC838" w14:textId="69621E98" w:rsidR="008C5155" w:rsidRDefault="008C5155" w:rsidP="00946CA3">
      <w:proofErr w:type="gramStart"/>
      <w:r>
        <w:t>So</w:t>
      </w:r>
      <w:proofErr w:type="gramEnd"/>
      <w:r>
        <w:t xml:space="preserve"> we will create essential PHP pages to control different parts of our application. In my case, the most import page will be the API page. This page is important to store our sessions in which we will keep our token values and names. We will also call our APIs from this page. This page will realistically control how we are connecting all our pages to our APIs.</w:t>
      </w:r>
    </w:p>
    <w:p w14:paraId="743CAB2C" w14:textId="6764AD20" w:rsidR="008C5155" w:rsidRDefault="008C5155" w:rsidP="00946CA3">
      <w:r>
        <w:t xml:space="preserve">Once we finish with that, we will create our php page that deals with authentication. Like stated earlier, we are not authenticating ourselves into our typical database. We are instead going to be authenticating ourselves </w:t>
      </w:r>
      <w:r w:rsidR="00A91373">
        <w:t>with the API. To being with, we are going to need to download POSTMAN. This is a tool that is going to allow us to connect and test our PHP to our API.</w:t>
      </w:r>
    </w:p>
    <w:p w14:paraId="5BFCB5B4" w14:textId="77777777" w:rsidR="007D37C1" w:rsidRDefault="007D37C1" w:rsidP="007D37C1">
      <w:pPr>
        <w:pStyle w:val="Heading2"/>
      </w:pPr>
      <w:r>
        <w:lastRenderedPageBreak/>
        <w:t>SPECIFICS</w:t>
      </w:r>
    </w:p>
    <w:p w14:paraId="6644E550" w14:textId="4C5898AB" w:rsidR="008C5155" w:rsidRDefault="007D37C1" w:rsidP="00946CA3">
      <w:r>
        <w:t xml:space="preserve">For every page and CRUD functionality that you create and test, you will have to be crosschecking with the details provide in the PDF provided to us. </w:t>
      </w:r>
      <w:r w:rsidR="00022692">
        <w:t xml:space="preserve">To test it out, we can either use the GET or POST methods in POSTMAN depending on what we are trying to do. </w:t>
      </w:r>
    </w:p>
    <w:p w14:paraId="3228B0A0" w14:textId="67BAAA3E" w:rsidR="00950BE8" w:rsidRDefault="00950BE8" w:rsidP="00946CA3"/>
    <w:p w14:paraId="18C658F3" w14:textId="77777777" w:rsidR="00950BE8" w:rsidRPr="00946CA3" w:rsidRDefault="00950BE8" w:rsidP="00946CA3"/>
    <w:sectPr w:rsidR="00950BE8" w:rsidRPr="00946CA3">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18724" w14:textId="77777777" w:rsidR="006B0B51" w:rsidRDefault="006B0B51" w:rsidP="00C6554A">
      <w:pPr>
        <w:spacing w:before="0" w:after="0" w:line="240" w:lineRule="auto"/>
      </w:pPr>
      <w:r>
        <w:separator/>
      </w:r>
    </w:p>
  </w:endnote>
  <w:endnote w:type="continuationSeparator" w:id="0">
    <w:p w14:paraId="139BDFF3" w14:textId="77777777" w:rsidR="006B0B51" w:rsidRDefault="006B0B51"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6B4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18550" w14:textId="77777777" w:rsidR="006B0B51" w:rsidRDefault="006B0B51" w:rsidP="00C6554A">
      <w:pPr>
        <w:spacing w:before="0" w:after="0" w:line="240" w:lineRule="auto"/>
      </w:pPr>
      <w:r>
        <w:separator/>
      </w:r>
    </w:p>
  </w:footnote>
  <w:footnote w:type="continuationSeparator" w:id="0">
    <w:p w14:paraId="2D0ADC13" w14:textId="77777777" w:rsidR="006B0B51" w:rsidRDefault="006B0B51"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B51"/>
    <w:rsid w:val="00004783"/>
    <w:rsid w:val="00022692"/>
    <w:rsid w:val="002203CF"/>
    <w:rsid w:val="002554CD"/>
    <w:rsid w:val="00293B83"/>
    <w:rsid w:val="002B4294"/>
    <w:rsid w:val="00333D0D"/>
    <w:rsid w:val="004C049F"/>
    <w:rsid w:val="005000E2"/>
    <w:rsid w:val="006A3CE7"/>
    <w:rsid w:val="006B0B51"/>
    <w:rsid w:val="007D37C1"/>
    <w:rsid w:val="008C5155"/>
    <w:rsid w:val="00946CA3"/>
    <w:rsid w:val="00950BE8"/>
    <w:rsid w:val="00A649A6"/>
    <w:rsid w:val="00A91373"/>
    <w:rsid w:val="00B143F6"/>
    <w:rsid w:val="00C6554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67432C"/>
  <w15:chartTrackingRefBased/>
  <w15:docId w15:val="{60100E42-7C3A-4DA9-8E10-8E0C25A06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Template>
  <TotalTime>1</TotalTime>
  <Pages>3</Pages>
  <Words>365</Words>
  <Characters>2082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Christian Jiah</cp:lastModifiedBy>
  <cp:revision>2</cp:revision>
  <dcterms:created xsi:type="dcterms:W3CDTF">2021-11-26T21:27:00Z</dcterms:created>
  <dcterms:modified xsi:type="dcterms:W3CDTF">2021-11-26T21:27:00Z</dcterms:modified>
</cp:coreProperties>
</file>